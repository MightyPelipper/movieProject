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709F" w14:textId="7FCDA352" w:rsidR="00E81978" w:rsidRDefault="00080913">
      <w:pPr>
        <w:pStyle w:val="Title"/>
      </w:pPr>
      <w:sdt>
        <w:sdtPr>
          <w:alias w:val="Title:"/>
          <w:tag w:val="Title:"/>
          <w:id w:val="726351117"/>
          <w:placeholder>
            <w:docPart w:val="2E379EA706814D58B38BEE45CABD10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C0CEF">
            <w:t xml:space="preserve">Movie Theater Ticket Sales System </w:t>
          </w:r>
          <w:r w:rsidR="004842ED">
            <w:t>Elaboration</w:t>
          </w:r>
          <w:r w:rsidR="007C0CEF">
            <w:t xml:space="preserve"> Report</w:t>
          </w:r>
        </w:sdtContent>
      </w:sdt>
    </w:p>
    <w:p w14:paraId="13185BF5" w14:textId="77777777" w:rsidR="00B823AA" w:rsidRDefault="000B2BD6" w:rsidP="00B823AA">
      <w:pPr>
        <w:pStyle w:val="Title2"/>
      </w:pPr>
      <w:r>
        <w:t xml:space="preserve">Sala Chang, Samir </w:t>
      </w:r>
      <w:proofErr w:type="spellStart"/>
      <w:r>
        <w:t>Mahamed</w:t>
      </w:r>
      <w:proofErr w:type="spellEnd"/>
      <w:r>
        <w:t>, Sam Schug</w:t>
      </w:r>
    </w:p>
    <w:p w14:paraId="288C7177" w14:textId="77777777" w:rsidR="00E81978" w:rsidRDefault="000B2BD6" w:rsidP="00B823AA">
      <w:pPr>
        <w:pStyle w:val="Title2"/>
      </w:pPr>
      <w:r>
        <w:t>Metropolitan State University</w:t>
      </w:r>
    </w:p>
    <w:p w14:paraId="2EE9A332" w14:textId="77777777" w:rsidR="00E81978" w:rsidRDefault="00E81978">
      <w:pPr>
        <w:pStyle w:val="Title"/>
      </w:pPr>
    </w:p>
    <w:p w14:paraId="54267B25" w14:textId="77777777" w:rsidR="00E81978" w:rsidRDefault="00E81978" w:rsidP="00B823AA">
      <w:pPr>
        <w:pStyle w:val="Title2"/>
      </w:pPr>
    </w:p>
    <w:p w14:paraId="634F2D4E" w14:textId="05513B41" w:rsidR="00E81978" w:rsidRPr="008E79C3" w:rsidRDefault="00080913" w:rsidP="58D38402">
      <w:pPr>
        <w:pStyle w:val="SectionTitle"/>
        <w:rPr>
          <w:b/>
          <w:bCs/>
        </w:rPr>
      </w:pPr>
      <w:sdt>
        <w:sdtPr>
          <w:rPr>
            <w:b/>
          </w:rPr>
          <w:alias w:val="Section title:"/>
          <w:tag w:val="Section title:"/>
          <w:id w:val="984196707"/>
          <w:placeholder>
            <w:docPart w:val="7D5E1791E8E8434E85073AA7C417DE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42ED">
            <w:rPr>
              <w:b/>
            </w:rPr>
            <w:t>Movie Theater Ticket Sales System Elaboration Report</w:t>
          </w:r>
        </w:sdtContent>
      </w:sdt>
    </w:p>
    <w:p w14:paraId="6F89F4A1" w14:textId="38CAE90E" w:rsidR="00E81978" w:rsidRDefault="3FE8A7F6" w:rsidP="003059FD">
      <w:pPr>
        <w:ind w:firstLine="0"/>
      </w:pPr>
      <w:r>
        <w:t xml:space="preserve">Management of a small theatre has stated that they need a better system to understand their sales and be able to compare revenue. They would like a tool that gathers the data values of ticket sales. The tool should generate reports for reviewing and presenting in order to help the theatre achieve their revenue goals and to develop processes for a better performance. </w:t>
      </w:r>
    </w:p>
    <w:p w14:paraId="2954AA34" w14:textId="77777777" w:rsidR="003059FD" w:rsidRDefault="003059FD" w:rsidP="003059FD">
      <w:pPr>
        <w:ind w:firstLine="0"/>
      </w:pPr>
    </w:p>
    <w:p w14:paraId="1A7AC8E4" w14:textId="3D19FEE7" w:rsidR="000B2BD6" w:rsidRDefault="000B2BD6" w:rsidP="003059FD">
      <w:pPr>
        <w:ind w:firstLine="0"/>
      </w:pPr>
      <w:r>
        <w:t xml:space="preserve">The Movie Theatre Ticket Sales System (MTTSS) is created to help movie theatre management better understand their ticket sales and movie entertainment performance records. This information is important because by being able to view the amount of tickets sold per movie, genre, and/or timeframe, management </w:t>
      </w:r>
      <w:r w:rsidR="00C95CB7">
        <w:t>can analyze specific data for understanding sales to improve sales and their performances.</w:t>
      </w:r>
    </w:p>
    <w:p w14:paraId="7E20B4C5" w14:textId="77777777" w:rsidR="003059FD" w:rsidRDefault="003059FD" w:rsidP="00C95CB7">
      <w:pPr>
        <w:pStyle w:val="Heading1"/>
        <w:jc w:val="left"/>
      </w:pPr>
    </w:p>
    <w:p w14:paraId="737984CD" w14:textId="7B2CBB77" w:rsidR="00E81978" w:rsidRDefault="00C95CB7" w:rsidP="00C95CB7">
      <w:pPr>
        <w:pStyle w:val="Heading1"/>
        <w:jc w:val="left"/>
      </w:pPr>
      <w:r>
        <w:t>Vision</w:t>
      </w:r>
    </w:p>
    <w:p w14:paraId="17E8B299" w14:textId="532A4CA3" w:rsidR="00E81978" w:rsidRDefault="3FE8A7F6" w:rsidP="003059FD">
      <w:pPr>
        <w:ind w:firstLine="0"/>
      </w:pPr>
      <w:r>
        <w:t xml:space="preserve">The purpose of this project is to provide a tool that will allow analytics of ticket sales for a small theatre to aid management in decision making regarding, marketing, promotions, and pricing. </w:t>
      </w:r>
    </w:p>
    <w:p w14:paraId="4969CEBB" w14:textId="77777777" w:rsidR="003059FD" w:rsidRDefault="003059FD" w:rsidP="00C95CB7">
      <w:pPr>
        <w:ind w:firstLine="0"/>
        <w:rPr>
          <w:b/>
        </w:rPr>
      </w:pPr>
    </w:p>
    <w:p w14:paraId="55185074" w14:textId="30124EE7" w:rsidR="00C95CB7" w:rsidRDefault="00C95CB7" w:rsidP="00C95CB7">
      <w:pPr>
        <w:ind w:firstLine="0"/>
        <w:rPr>
          <w:b/>
        </w:rPr>
      </w:pPr>
      <w:r>
        <w:rPr>
          <w:b/>
        </w:rPr>
        <w:t>Scope: In Scope</w:t>
      </w:r>
    </w:p>
    <w:p w14:paraId="20D346D0" w14:textId="70A8E3D4" w:rsidR="00C95CB7" w:rsidRDefault="3FE8A7F6" w:rsidP="00C95CB7">
      <w:pPr>
        <w:ind w:firstLine="0"/>
      </w:pPr>
      <w:r>
        <w:t>The intended audience of this project is the management of a small movie theatre. The intended use is for data analytics of ticket sales. The first criteria is based on timeframes of sales such as: year, season, month, day, week, or promotional period. The second criteria is the various movie genres offered in the Cinema.</w:t>
      </w:r>
    </w:p>
    <w:p w14:paraId="6DB0C232" w14:textId="77777777" w:rsidR="00E7756C" w:rsidRDefault="00E7756C" w:rsidP="00C95CB7">
      <w:pPr>
        <w:ind w:firstLine="0"/>
        <w:rPr>
          <w:b/>
        </w:rPr>
      </w:pPr>
    </w:p>
    <w:p w14:paraId="645056C7" w14:textId="36D6E8E1" w:rsidR="00C95CB7" w:rsidRDefault="00C95CB7" w:rsidP="00C95CB7">
      <w:pPr>
        <w:ind w:firstLine="0"/>
        <w:rPr>
          <w:b/>
        </w:rPr>
      </w:pPr>
      <w:r>
        <w:rPr>
          <w:b/>
        </w:rPr>
        <w:t>Scope: Out of Scope</w:t>
      </w:r>
    </w:p>
    <w:p w14:paraId="791DF97D" w14:textId="3116FCCA" w:rsidR="00C95CB7" w:rsidRDefault="00C95CB7" w:rsidP="00C95CB7">
      <w:pPr>
        <w:ind w:firstLine="0"/>
      </w:pPr>
      <w:r>
        <w:lastRenderedPageBreak/>
        <w:t>This project is not intended for businesses outside of theatres, or theatres with more than five screens. The reports are</w:t>
      </w:r>
      <w:r w:rsidR="00914A5A">
        <w:t xml:space="preserve"> not meant for the public or employees not involved in the decision-making processes. </w:t>
      </w:r>
    </w:p>
    <w:p w14:paraId="7A46D52D" w14:textId="77777777" w:rsidR="00E7756C" w:rsidRDefault="00E7756C" w:rsidP="00C95CB7">
      <w:pPr>
        <w:ind w:firstLine="0"/>
      </w:pPr>
    </w:p>
    <w:p w14:paraId="0DF93184" w14:textId="649D1BF8" w:rsidR="00914A5A" w:rsidRDefault="00914A5A" w:rsidP="00C95CB7">
      <w:pPr>
        <w:ind w:firstLine="0"/>
      </w:pPr>
      <w:r>
        <w:t>Additionally, other uses such as other revenue streams like concessions sales, or information about sales from other theatres are outside the scope of this project.</w:t>
      </w:r>
    </w:p>
    <w:p w14:paraId="18BC0640" w14:textId="77777777" w:rsidR="00E7756C" w:rsidRDefault="00E7756C" w:rsidP="00C95CB7">
      <w:pPr>
        <w:ind w:firstLine="0"/>
        <w:rPr>
          <w:b/>
          <w:bCs/>
        </w:rPr>
      </w:pPr>
    </w:p>
    <w:p w14:paraId="2BED473B" w14:textId="0A6D289F" w:rsidR="00914A5A" w:rsidRDefault="4422FE8A" w:rsidP="00C95CB7">
      <w:pPr>
        <w:ind w:firstLine="0"/>
        <w:rPr>
          <w:b/>
        </w:rPr>
      </w:pPr>
      <w:r w:rsidRPr="4422FE8A">
        <w:rPr>
          <w:b/>
          <w:bCs/>
        </w:rPr>
        <w:t>Business Value</w:t>
      </w:r>
    </w:p>
    <w:p w14:paraId="4BBF71A9" w14:textId="419ED1F7" w:rsidR="4422FE8A" w:rsidRDefault="2FA0A08A" w:rsidP="00E7756C">
      <w:pPr>
        <w:ind w:firstLine="0"/>
      </w:pPr>
      <w:r>
        <w:t>With the ability to have on demand information about individual movies, management will better understand what is the hot new movie that is in demand that should have more screen time and may require more staffing. It will also help in making decisions regarding future promotions and marketing choices.</w:t>
      </w:r>
    </w:p>
    <w:p w14:paraId="773DE9E3" w14:textId="77777777" w:rsidR="00E7756C" w:rsidRDefault="00E7756C" w:rsidP="00E7756C">
      <w:pPr>
        <w:ind w:firstLine="0"/>
      </w:pPr>
    </w:p>
    <w:p w14:paraId="16F0754D" w14:textId="0048785B" w:rsidR="4422FE8A" w:rsidRDefault="008E79C3" w:rsidP="00E7756C">
      <w:pPr>
        <w:ind w:firstLine="0"/>
      </w:pPr>
      <w:r>
        <w:t>The</w:t>
      </w:r>
      <w:r w:rsidR="4422FE8A">
        <w:t xml:space="preserve"> comp</w:t>
      </w:r>
      <w:r>
        <w:t>i</w:t>
      </w:r>
      <w:r w:rsidR="4422FE8A">
        <w:t xml:space="preserve">led information will give </w:t>
      </w:r>
      <w:r>
        <w:t>management</w:t>
      </w:r>
      <w:r w:rsidR="4422FE8A">
        <w:t xml:space="preserve"> a sense of understanding within the market trends and have an ability to </w:t>
      </w:r>
      <w:r>
        <w:t>make predictions based on the information.</w:t>
      </w:r>
    </w:p>
    <w:p w14:paraId="01E8F38D" w14:textId="77777777" w:rsidR="00B3474F" w:rsidRDefault="00B3474F" w:rsidP="00C95CB7">
      <w:pPr>
        <w:ind w:firstLine="0"/>
        <w:rPr>
          <w:b/>
        </w:rPr>
      </w:pPr>
    </w:p>
    <w:p w14:paraId="495566E0" w14:textId="3218F12C" w:rsidR="00E7756C" w:rsidRDefault="00914A5A" w:rsidP="00C95CB7">
      <w:pPr>
        <w:ind w:firstLine="0"/>
        <w:rPr>
          <w:b/>
        </w:rPr>
      </w:pPr>
      <w:r>
        <w:rPr>
          <w:b/>
        </w:rPr>
        <w:t>Feasibility Studies</w:t>
      </w:r>
    </w:p>
    <w:p w14:paraId="4D4702FD" w14:textId="6E91D624" w:rsidR="00914A5A" w:rsidRDefault="3FE8A7F6" w:rsidP="00C95CB7">
      <w:pPr>
        <w:ind w:firstLine="0"/>
      </w:pPr>
      <w:r>
        <w:t>The technical feasibility of the project indicates that creating a web page program is low risk. The project is a small project with little compatibility risk. This is its own system, not relying on any other major applications as it only uses the local database to retain movie inventory values.</w:t>
      </w:r>
    </w:p>
    <w:p w14:paraId="46F8F93A" w14:textId="77777777" w:rsidR="00704D28" w:rsidRDefault="00704D28" w:rsidP="00C95CB7">
      <w:pPr>
        <w:ind w:firstLine="0"/>
      </w:pPr>
    </w:p>
    <w:p w14:paraId="384A9281" w14:textId="56AD072C" w:rsidR="00914A5A" w:rsidRDefault="00914A5A" w:rsidP="00C95CB7">
      <w:pPr>
        <w:ind w:firstLine="0"/>
      </w:pPr>
      <w:r>
        <w:lastRenderedPageBreak/>
        <w:t>Economically, the return on investment has a four-year proposal. The benefit of the end result is a better reporting tool that will continue to aid in increased revenue through better decision-making capabilities.</w:t>
      </w:r>
    </w:p>
    <w:p w14:paraId="1F212C4B" w14:textId="77777777" w:rsidR="00704D28" w:rsidRDefault="00704D28" w:rsidP="00C95CB7">
      <w:pPr>
        <w:ind w:firstLine="0"/>
      </w:pPr>
    </w:p>
    <w:p w14:paraId="1FE33C9A" w14:textId="51681918" w:rsidR="00914A5A" w:rsidRDefault="3FE8A7F6" w:rsidP="00C95CB7">
      <w:pPr>
        <w:ind w:firstLine="0"/>
      </w:pPr>
      <w:r>
        <w:t xml:space="preserve">From an organizational standpoint, the management team intended for this project include those serving the roles of Chief Finance Officer / Finance team, Technology team, Marketing team, and operational managers. </w:t>
      </w:r>
    </w:p>
    <w:p w14:paraId="6628F9FD" w14:textId="77777777" w:rsidR="00704D28" w:rsidRDefault="00704D28" w:rsidP="00C95CB7">
      <w:pPr>
        <w:ind w:firstLine="0"/>
      </w:pPr>
    </w:p>
    <w:p w14:paraId="6B989C56" w14:textId="7533FAC9" w:rsidR="00676F59" w:rsidRDefault="00676F59" w:rsidP="00C95CB7">
      <w:pPr>
        <w:ind w:firstLine="0"/>
      </w:pPr>
      <w:r>
        <w:t>This is a practical tool that can help the cinema organization gain data about the quality of their inventory and develop strategies to increase revenue.</w:t>
      </w:r>
    </w:p>
    <w:p w14:paraId="58B27884" w14:textId="77777777" w:rsidR="00676F59" w:rsidRDefault="00676F59" w:rsidP="00C95CB7">
      <w:pPr>
        <w:ind w:firstLine="0"/>
      </w:pPr>
      <w:r>
        <w:tab/>
        <w:t>The schedule feasibility timeline is as follows:</w:t>
      </w:r>
    </w:p>
    <w:p w14:paraId="51C641BC" w14:textId="77777777" w:rsidR="00676F59" w:rsidRDefault="00676F59" w:rsidP="00676F59">
      <w:pPr>
        <w:pStyle w:val="ListParagraph"/>
        <w:numPr>
          <w:ilvl w:val="2"/>
          <w:numId w:val="17"/>
        </w:numPr>
      </w:pPr>
      <w:r>
        <w:t>2 months – Planning and designing phase​</w:t>
      </w:r>
    </w:p>
    <w:p w14:paraId="3DD4A4B6" w14:textId="77777777" w:rsidR="00676F59" w:rsidRDefault="00676F59" w:rsidP="00676F59">
      <w:pPr>
        <w:pStyle w:val="ListParagraph"/>
        <w:numPr>
          <w:ilvl w:val="2"/>
          <w:numId w:val="17"/>
        </w:numPr>
      </w:pPr>
      <w:r>
        <w:t>3 months – Developing and Coding​</w:t>
      </w:r>
    </w:p>
    <w:p w14:paraId="21BFA4AC" w14:textId="77777777" w:rsidR="00676F59" w:rsidRDefault="00676F59" w:rsidP="00676F59">
      <w:pPr>
        <w:pStyle w:val="ListParagraph"/>
        <w:numPr>
          <w:ilvl w:val="2"/>
          <w:numId w:val="17"/>
        </w:numPr>
      </w:pPr>
      <w:r>
        <w:t>2 month – Reviewing and testing​</w:t>
      </w:r>
    </w:p>
    <w:p w14:paraId="501D2A0F" w14:textId="1FD5457B" w:rsidR="00676F59" w:rsidRDefault="3FE8A7F6" w:rsidP="00676F59">
      <w:pPr>
        <w:pStyle w:val="ListParagraph"/>
        <w:numPr>
          <w:ilvl w:val="2"/>
          <w:numId w:val="17"/>
        </w:numPr>
      </w:pPr>
      <w:r>
        <w:t>2 month – Continuous developing and testing​</w:t>
      </w:r>
    </w:p>
    <w:p w14:paraId="09E3578C" w14:textId="77777777" w:rsidR="00676F59" w:rsidRDefault="00676F59" w:rsidP="00676F59">
      <w:pPr>
        <w:pStyle w:val="ListParagraph"/>
        <w:numPr>
          <w:ilvl w:val="2"/>
          <w:numId w:val="17"/>
        </w:numPr>
      </w:pPr>
      <w:r>
        <w:t>1 month – First product deployment​</w:t>
      </w:r>
    </w:p>
    <w:p w14:paraId="71A23E05" w14:textId="77777777" w:rsidR="00676F59" w:rsidRDefault="00676F59" w:rsidP="00676F59">
      <w:pPr>
        <w:pStyle w:val="ListParagraph"/>
        <w:numPr>
          <w:ilvl w:val="2"/>
          <w:numId w:val="17"/>
        </w:numPr>
      </w:pPr>
      <w:r>
        <w:t>Continuous maintenance</w:t>
      </w:r>
    </w:p>
    <w:p w14:paraId="42C66CD6" w14:textId="77777777" w:rsidR="00704D28" w:rsidRDefault="00704D28" w:rsidP="00C95CB7">
      <w:pPr>
        <w:ind w:firstLine="0"/>
        <w:rPr>
          <w:b/>
        </w:rPr>
      </w:pPr>
    </w:p>
    <w:p w14:paraId="78322D70" w14:textId="4D0B3A3F" w:rsidR="00914A5A" w:rsidRDefault="00676F59" w:rsidP="00C95CB7">
      <w:pPr>
        <w:ind w:firstLine="0"/>
        <w:rPr>
          <w:b/>
        </w:rPr>
      </w:pPr>
      <w:r>
        <w:rPr>
          <w:b/>
        </w:rPr>
        <w:t>Software Development Methodologies</w:t>
      </w:r>
    </w:p>
    <w:p w14:paraId="380629FC" w14:textId="514A2170" w:rsidR="00695C41" w:rsidRPr="00695C41" w:rsidRDefault="00695C41" w:rsidP="00C95CB7">
      <w:pPr>
        <w:ind w:firstLine="0"/>
      </w:pPr>
      <w:r>
        <w:t>The Agile methodology will be used in creating this project. This was chosen because its iterative life cycle allows for more user involvement. The desired outcome is that with this user involvement, the tool will not only be easier to use and understand by those without technical knowledge, but also that the information generated is suitable for business purposes at that level.</w:t>
      </w:r>
    </w:p>
    <w:p w14:paraId="5A95F289" w14:textId="082DBEDA" w:rsidR="00F509AD" w:rsidRDefault="00F509AD" w:rsidP="00695C41">
      <w:pPr>
        <w:ind w:firstLine="0"/>
        <w:rPr>
          <w:b/>
          <w:bCs/>
        </w:rPr>
      </w:pPr>
      <w:r>
        <w:rPr>
          <w:b/>
          <w:bCs/>
        </w:rPr>
        <w:lastRenderedPageBreak/>
        <w:t>Architectural Representations</w:t>
      </w:r>
    </w:p>
    <w:p w14:paraId="1AA8A9E3" w14:textId="7AF19263" w:rsidR="00045F3A" w:rsidRDefault="00045F3A" w:rsidP="00695C41">
      <w:pPr>
        <w:ind w:firstLine="0"/>
        <w:rPr>
          <w:bCs/>
        </w:rPr>
      </w:pPr>
      <w:r>
        <w:rPr>
          <w:bCs/>
        </w:rPr>
        <w:t>Use Case Scenario 1.1: Manager System Interactions</w:t>
      </w:r>
    </w:p>
    <w:p w14:paraId="69CA6CD0" w14:textId="26EC46CB" w:rsidR="00045F3A" w:rsidRPr="00045F3A" w:rsidRDefault="00045F3A" w:rsidP="00695C41">
      <w:pPr>
        <w:ind w:firstLine="0"/>
        <w:rPr>
          <w:bCs/>
        </w:rPr>
      </w:pPr>
      <w:r>
        <w:t> </w:t>
      </w:r>
      <w:r>
        <w:rPr>
          <w:bCs/>
          <w:noProof/>
        </w:rPr>
        <w:drawing>
          <wp:inline distT="0" distB="0" distL="0" distR="0" wp14:anchorId="1BDD9FBB" wp14:editId="13EC3CA0">
            <wp:extent cx="5143500" cy="2614258"/>
            <wp:effectExtent l="0" t="0" r="0" b="0"/>
            <wp:docPr id="1" name="Picture 1" descr="C:\Users\sam72\AppData\Local\Microsoft\Windows\INetCache\Content.MSO\73B529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72\AppData\Local\Microsoft\Windows\INetCache\Content.MSO\73B5296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520" cy="2620876"/>
                    </a:xfrm>
                    <a:prstGeom prst="rect">
                      <a:avLst/>
                    </a:prstGeom>
                    <a:noFill/>
                    <a:ln>
                      <a:noFill/>
                    </a:ln>
                  </pic:spPr>
                </pic:pic>
              </a:graphicData>
            </a:graphic>
          </wp:inline>
        </w:drawing>
      </w:r>
    </w:p>
    <w:p w14:paraId="24DCBF6B" w14:textId="0307D83A" w:rsidR="00045F3A" w:rsidRDefault="00045F3A" w:rsidP="00695C41">
      <w:pPr>
        <w:ind w:firstLine="0"/>
        <w:rPr>
          <w:bCs/>
        </w:rPr>
      </w:pPr>
      <w:r>
        <w:rPr>
          <w:bCs/>
        </w:rPr>
        <w:t>Figure 1.1</w:t>
      </w:r>
    </w:p>
    <w:p w14:paraId="5EFEEADB" w14:textId="28849CBC" w:rsidR="00045F3A" w:rsidRDefault="00045F3A" w:rsidP="00695C41">
      <w:pPr>
        <w:ind w:firstLine="0"/>
        <w:rPr>
          <w:bCs/>
        </w:rPr>
      </w:pPr>
      <w:r>
        <w:rPr>
          <w:bCs/>
        </w:rPr>
        <w:t>Use Case Scenario 1.2: Administrator System Interactions</w:t>
      </w:r>
    </w:p>
    <w:p w14:paraId="027D9A17" w14:textId="06FE66F7" w:rsidR="00045F3A" w:rsidRPr="00045F3A" w:rsidRDefault="00045F3A" w:rsidP="00695C41">
      <w:pPr>
        <w:ind w:firstLine="0"/>
        <w:rPr>
          <w:bCs/>
        </w:rPr>
      </w:pPr>
      <w:r>
        <w:t> </w:t>
      </w:r>
      <w:r>
        <w:rPr>
          <w:bCs/>
          <w:noProof/>
        </w:rPr>
        <w:drawing>
          <wp:inline distT="0" distB="0" distL="0" distR="0" wp14:anchorId="7EB66B9B" wp14:editId="0C853ADE">
            <wp:extent cx="5133975" cy="3156578"/>
            <wp:effectExtent l="0" t="0" r="0" b="6350"/>
            <wp:docPr id="2" name="Picture 2" descr="C:\Users\sam72\AppData\Local\Microsoft\Windows\INetCache\Content.MSO\9EAA05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72\AppData\Local\Microsoft\Windows\INetCache\Content.MSO\9EAA05B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550" cy="3161850"/>
                    </a:xfrm>
                    <a:prstGeom prst="rect">
                      <a:avLst/>
                    </a:prstGeom>
                    <a:noFill/>
                    <a:ln>
                      <a:noFill/>
                    </a:ln>
                  </pic:spPr>
                </pic:pic>
              </a:graphicData>
            </a:graphic>
          </wp:inline>
        </w:drawing>
      </w:r>
    </w:p>
    <w:p w14:paraId="440CBEC8" w14:textId="368DC28D" w:rsidR="00045F3A" w:rsidRDefault="00045F3A" w:rsidP="00695C41">
      <w:pPr>
        <w:ind w:firstLine="0"/>
        <w:rPr>
          <w:bCs/>
        </w:rPr>
      </w:pPr>
      <w:r>
        <w:rPr>
          <w:bCs/>
        </w:rPr>
        <w:t>Figure 1.2</w:t>
      </w:r>
    </w:p>
    <w:p w14:paraId="776D73A3" w14:textId="3CFA31F2" w:rsidR="00045F3A" w:rsidRDefault="00045F3A" w:rsidP="00695C41">
      <w:pPr>
        <w:ind w:firstLine="0"/>
        <w:rPr>
          <w:bCs/>
        </w:rPr>
      </w:pPr>
    </w:p>
    <w:p w14:paraId="655AE2F5" w14:textId="00D29A9B" w:rsidR="00045F3A" w:rsidRDefault="00045F3A" w:rsidP="00695C41">
      <w:pPr>
        <w:ind w:firstLine="0"/>
        <w:rPr>
          <w:bCs/>
        </w:rPr>
      </w:pPr>
      <w:r>
        <w:rPr>
          <w:bCs/>
        </w:rPr>
        <w:lastRenderedPageBreak/>
        <w:t>Use Case 1.3: Administrator creates a user</w:t>
      </w:r>
    </w:p>
    <w:p w14:paraId="2A81CEED" w14:textId="7447C9C0" w:rsidR="00045F3A" w:rsidRDefault="00045F3A" w:rsidP="00695C41">
      <w:pPr>
        <w:ind w:firstLine="0"/>
      </w:pPr>
      <w:r>
        <w:t> </w:t>
      </w:r>
      <w:r>
        <w:rPr>
          <w:bCs/>
          <w:noProof/>
        </w:rPr>
        <w:drawing>
          <wp:inline distT="0" distB="0" distL="0" distR="0" wp14:anchorId="21833795" wp14:editId="2C53F95B">
            <wp:extent cx="3657600" cy="4857750"/>
            <wp:effectExtent l="0" t="0" r="0" b="0"/>
            <wp:docPr id="3" name="Picture 3" descr="C:\Users\sam72\AppData\Local\Microsoft\Windows\INetCache\Content.MSO\E64E62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72\AppData\Local\Microsoft\Windows\INetCache\Content.MSO\E64E628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857750"/>
                    </a:xfrm>
                    <a:prstGeom prst="rect">
                      <a:avLst/>
                    </a:prstGeom>
                    <a:noFill/>
                    <a:ln>
                      <a:noFill/>
                    </a:ln>
                  </pic:spPr>
                </pic:pic>
              </a:graphicData>
            </a:graphic>
          </wp:inline>
        </w:drawing>
      </w:r>
    </w:p>
    <w:p w14:paraId="0113D2F9" w14:textId="69B70B11" w:rsidR="00045F3A" w:rsidRDefault="00045F3A" w:rsidP="00695C41">
      <w:pPr>
        <w:ind w:firstLine="0"/>
        <w:rPr>
          <w:bCs/>
        </w:rPr>
      </w:pPr>
      <w:r>
        <w:rPr>
          <w:bCs/>
        </w:rPr>
        <w:t>Figure 1.3</w:t>
      </w:r>
    </w:p>
    <w:p w14:paraId="2E3085D6" w14:textId="736D72DA" w:rsidR="00045F3A" w:rsidRDefault="00045F3A" w:rsidP="00695C41">
      <w:pPr>
        <w:ind w:firstLine="0"/>
        <w:rPr>
          <w:b/>
          <w:bCs/>
        </w:rPr>
      </w:pPr>
      <w:r>
        <w:rPr>
          <w:b/>
          <w:bCs/>
        </w:rPr>
        <w:t>Architectural Goals and Constraints</w:t>
      </w:r>
    </w:p>
    <w:p w14:paraId="613A1F8D" w14:textId="1CE3F453" w:rsidR="000C795F" w:rsidRPr="000C795F" w:rsidRDefault="000C795F" w:rsidP="000C795F">
      <w:pPr>
        <w:ind w:firstLine="0"/>
        <w:rPr>
          <w:bCs/>
        </w:rPr>
      </w:pPr>
      <w:r w:rsidRPr="000C795F">
        <w:rPr>
          <w:bCs/>
        </w:rPr>
        <w:t xml:space="preserve">The program will be able to handle several filters </w:t>
      </w:r>
      <w:proofErr w:type="gramStart"/>
      <w:r w:rsidRPr="000C795F">
        <w:rPr>
          <w:bCs/>
        </w:rPr>
        <w:t>in order to</w:t>
      </w:r>
      <w:proofErr w:type="gramEnd"/>
      <w:r w:rsidRPr="000C795F">
        <w:rPr>
          <w:bCs/>
        </w:rPr>
        <w:t xml:space="preserve"> provide the accurate and useful information to the user. ​</w:t>
      </w:r>
    </w:p>
    <w:p w14:paraId="0DD95A50" w14:textId="2DD2ACAF" w:rsidR="000C795F" w:rsidRPr="000C795F" w:rsidRDefault="000C795F" w:rsidP="000C795F">
      <w:pPr>
        <w:ind w:firstLine="0"/>
        <w:rPr>
          <w:bCs/>
        </w:rPr>
      </w:pPr>
      <w:r>
        <w:rPr>
          <w:bCs/>
        </w:rPr>
        <w:t>The second goal is in m</w:t>
      </w:r>
      <w:r w:rsidRPr="000C795F">
        <w:rPr>
          <w:bCs/>
        </w:rPr>
        <w:t>aking sure all the information that is stored is updated and reliable. ​</w:t>
      </w:r>
    </w:p>
    <w:p w14:paraId="002C3413" w14:textId="77777777" w:rsidR="000C795F" w:rsidRDefault="000C795F" w:rsidP="000C795F">
      <w:pPr>
        <w:ind w:firstLine="0"/>
        <w:rPr>
          <w:bCs/>
        </w:rPr>
      </w:pPr>
      <w:r>
        <w:rPr>
          <w:bCs/>
        </w:rPr>
        <w:t>It is also important that the</w:t>
      </w:r>
      <w:r w:rsidRPr="000C795F">
        <w:rPr>
          <w:bCs/>
        </w:rPr>
        <w:t xml:space="preserve"> service </w:t>
      </w:r>
      <w:r>
        <w:rPr>
          <w:bCs/>
        </w:rPr>
        <w:t xml:space="preserve">be </w:t>
      </w:r>
      <w:r w:rsidRPr="000C795F">
        <w:rPr>
          <w:bCs/>
        </w:rPr>
        <w:t>online during business hours</w:t>
      </w:r>
      <w:r>
        <w:rPr>
          <w:bCs/>
        </w:rPr>
        <w:t>,</w:t>
      </w:r>
      <w:r w:rsidRPr="000C795F">
        <w:rPr>
          <w:bCs/>
        </w:rPr>
        <w:t xml:space="preserve"> making sure there are no inconveniences to the user.</w:t>
      </w:r>
    </w:p>
    <w:p w14:paraId="396B39AB" w14:textId="77777777" w:rsidR="000C795F" w:rsidRDefault="000C795F" w:rsidP="000C795F">
      <w:pPr>
        <w:ind w:firstLine="0"/>
        <w:rPr>
          <w:b/>
          <w:bCs/>
        </w:rPr>
      </w:pPr>
    </w:p>
    <w:p w14:paraId="71EAF61B" w14:textId="77777777" w:rsidR="000C795F" w:rsidRDefault="000C795F" w:rsidP="000C795F">
      <w:pPr>
        <w:ind w:firstLine="0"/>
        <w:rPr>
          <w:b/>
          <w:bCs/>
        </w:rPr>
      </w:pPr>
      <w:r>
        <w:rPr>
          <w:b/>
          <w:bCs/>
        </w:rPr>
        <w:lastRenderedPageBreak/>
        <w:t>Logical View</w:t>
      </w:r>
    </w:p>
    <w:p w14:paraId="086FC1B0" w14:textId="77777777" w:rsidR="000C795F" w:rsidRDefault="000C795F" w:rsidP="000C795F">
      <w:pPr>
        <w:ind w:firstLine="0"/>
        <w:rPr>
          <w:bCs/>
        </w:rPr>
      </w:pPr>
      <w:r>
        <w:rPr>
          <w:bCs/>
        </w:rPr>
        <w:t>The Movie Theatre Ticket Sales System is split into two parts:</w:t>
      </w:r>
    </w:p>
    <w:p w14:paraId="0F850B34" w14:textId="77777777" w:rsidR="000C795F" w:rsidRDefault="000C795F" w:rsidP="000C795F">
      <w:pPr>
        <w:pStyle w:val="ListParagraph"/>
        <w:numPr>
          <w:ilvl w:val="0"/>
          <w:numId w:val="22"/>
        </w:numPr>
        <w:rPr>
          <w:bCs/>
        </w:rPr>
      </w:pPr>
      <w:r>
        <w:rPr>
          <w:bCs/>
        </w:rPr>
        <w:t>User Interface:</w:t>
      </w:r>
    </w:p>
    <w:p w14:paraId="76C94E5F" w14:textId="77777777" w:rsidR="000C795F" w:rsidRDefault="000C795F" w:rsidP="000C795F">
      <w:pPr>
        <w:pStyle w:val="ListParagraph"/>
        <w:numPr>
          <w:ilvl w:val="1"/>
          <w:numId w:val="22"/>
        </w:numPr>
        <w:rPr>
          <w:bCs/>
        </w:rPr>
      </w:pPr>
      <w:r>
        <w:rPr>
          <w:bCs/>
        </w:rPr>
        <w:t>This is where the user can enter and receive information by communicating with the interface to access data stored within.</w:t>
      </w:r>
    </w:p>
    <w:p w14:paraId="776013F8" w14:textId="77777777" w:rsidR="000C795F" w:rsidRDefault="000C795F" w:rsidP="000C795F">
      <w:pPr>
        <w:pStyle w:val="ListParagraph"/>
        <w:numPr>
          <w:ilvl w:val="0"/>
          <w:numId w:val="22"/>
        </w:numPr>
        <w:rPr>
          <w:bCs/>
        </w:rPr>
      </w:pPr>
      <w:r>
        <w:rPr>
          <w:bCs/>
        </w:rPr>
        <w:t>Business Services:</w:t>
      </w:r>
    </w:p>
    <w:p w14:paraId="24357D55" w14:textId="77777777" w:rsidR="000C795F" w:rsidRDefault="000C795F" w:rsidP="000C795F">
      <w:pPr>
        <w:pStyle w:val="ListParagraph"/>
        <w:numPr>
          <w:ilvl w:val="1"/>
          <w:numId w:val="22"/>
        </w:numPr>
        <w:rPr>
          <w:bCs/>
        </w:rPr>
      </w:pPr>
      <w:r w:rsidRPr="000C795F">
        <w:rPr>
          <w:bCs/>
        </w:rPr>
        <w:t xml:space="preserve">The information </w:t>
      </w:r>
      <w:proofErr w:type="gramStart"/>
      <w:r w:rsidRPr="000C795F">
        <w:rPr>
          <w:bCs/>
        </w:rPr>
        <w:t>is able to</w:t>
      </w:r>
      <w:proofErr w:type="gramEnd"/>
      <w:r w:rsidRPr="000C795F">
        <w:rPr>
          <w:bCs/>
        </w:rPr>
        <w:t xml:space="preserve"> be controlled as the information can be edited by an administrator, as well as the ability to control user permissions and creation of users. ​</w:t>
      </w:r>
    </w:p>
    <w:p w14:paraId="3E715D57" w14:textId="77777777" w:rsidR="000C795F" w:rsidRDefault="000C795F" w:rsidP="000C795F">
      <w:pPr>
        <w:ind w:firstLine="0"/>
        <w:rPr>
          <w:b/>
          <w:bCs/>
        </w:rPr>
      </w:pPr>
      <w:r>
        <w:rPr>
          <w:b/>
          <w:bCs/>
        </w:rPr>
        <w:t>Process View</w:t>
      </w:r>
    </w:p>
    <w:p w14:paraId="7008F04E" w14:textId="77777777" w:rsidR="000C795F" w:rsidRDefault="000C795F" w:rsidP="000C795F">
      <w:pPr>
        <w:ind w:firstLine="0"/>
      </w:pPr>
      <w:r>
        <w:t> </w:t>
      </w:r>
      <w:r>
        <w:rPr>
          <w:bCs/>
          <w:noProof/>
        </w:rPr>
        <w:drawing>
          <wp:inline distT="0" distB="0" distL="0" distR="0" wp14:anchorId="4E1B3F2A" wp14:editId="2EC41705">
            <wp:extent cx="5086350" cy="2771775"/>
            <wp:effectExtent l="0" t="0" r="0" b="9525"/>
            <wp:docPr id="4" name="Picture 4" descr="C:\Users\sam72\AppData\Local\Microsoft\Windows\INetCache\Content.MSO\5876C9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72\AppData\Local\Microsoft\Windows\INetCache\Content.MSO\5876C93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771775"/>
                    </a:xfrm>
                    <a:prstGeom prst="rect">
                      <a:avLst/>
                    </a:prstGeom>
                    <a:noFill/>
                    <a:ln>
                      <a:noFill/>
                    </a:ln>
                  </pic:spPr>
                </pic:pic>
              </a:graphicData>
            </a:graphic>
          </wp:inline>
        </w:drawing>
      </w:r>
    </w:p>
    <w:p w14:paraId="599D8204" w14:textId="77777777" w:rsidR="000C795F" w:rsidRDefault="000C795F" w:rsidP="000C795F">
      <w:pPr>
        <w:ind w:firstLine="0"/>
        <w:rPr>
          <w:bCs/>
        </w:rPr>
      </w:pPr>
      <w:r>
        <w:rPr>
          <w:bCs/>
        </w:rPr>
        <w:t>Figure 2.1</w:t>
      </w:r>
    </w:p>
    <w:p w14:paraId="07DC76F7" w14:textId="77777777" w:rsidR="000C795F" w:rsidRDefault="000C795F" w:rsidP="000C795F">
      <w:pPr>
        <w:ind w:firstLine="0"/>
        <w:rPr>
          <w:b/>
          <w:bCs/>
        </w:rPr>
      </w:pPr>
      <w:r>
        <w:rPr>
          <w:b/>
          <w:bCs/>
        </w:rPr>
        <w:t>Programming View</w:t>
      </w:r>
    </w:p>
    <w:p w14:paraId="666A6CBA" w14:textId="76A76435" w:rsidR="000C795F" w:rsidRPr="000C795F" w:rsidRDefault="000C795F" w:rsidP="000C795F">
      <w:pPr>
        <w:ind w:firstLine="0"/>
        <w:rPr>
          <w:bCs/>
        </w:rPr>
      </w:pPr>
      <w:r w:rsidRPr="000C795F">
        <w:rPr>
          <w:bCs/>
        </w:rPr>
        <w:t>HTML, CSS, and JavaScript will be the technologies that will be used to create the code for this software. Only approved employees can login and receive the information they need from a database. ​​</w:t>
      </w:r>
      <w:bookmarkStart w:id="0" w:name="_GoBack"/>
      <w:bookmarkEnd w:id="0"/>
    </w:p>
    <w:p w14:paraId="48DC0969" w14:textId="77777777" w:rsidR="000C795F" w:rsidRPr="000C795F" w:rsidRDefault="000C795F" w:rsidP="00695C41">
      <w:pPr>
        <w:ind w:firstLine="0"/>
        <w:rPr>
          <w:bCs/>
        </w:rPr>
      </w:pPr>
    </w:p>
    <w:p w14:paraId="5BD3790A" w14:textId="6E300A6C" w:rsidR="00695C41" w:rsidRPr="00695C41" w:rsidRDefault="2FA0A08A" w:rsidP="00695C41">
      <w:pPr>
        <w:ind w:firstLine="0"/>
        <w:rPr>
          <w:b/>
        </w:rPr>
      </w:pPr>
      <w:r w:rsidRPr="2FA0A08A">
        <w:rPr>
          <w:b/>
          <w:bCs/>
        </w:rPr>
        <w:t>Hardware Requirements</w:t>
      </w:r>
    </w:p>
    <w:p w14:paraId="573FE4F1" w14:textId="1934FD51" w:rsidR="00676F59" w:rsidRDefault="2FA0A08A" w:rsidP="00704D28">
      <w:pPr>
        <w:ind w:firstLine="0"/>
      </w:pPr>
      <w:r>
        <w:t xml:space="preserve">The first hardware requirement is a storage server that is appropriately sized to store the required data for the last two years. </w:t>
      </w:r>
    </w:p>
    <w:p w14:paraId="37D41BFA" w14:textId="0EBBE6D4" w:rsidR="00676F59" w:rsidRDefault="2FA0A08A" w:rsidP="2FA0A08A">
      <w:pPr>
        <w:ind w:firstLine="0"/>
      </w:pPr>
      <w:r>
        <w:t xml:space="preserve">On the host end there will need to be a server that will meet the needs of the database. </w:t>
      </w:r>
    </w:p>
    <w:p w14:paraId="0310F699" w14:textId="56EE00FF" w:rsidR="00676F59" w:rsidRDefault="2FA0A08A" w:rsidP="2FA0A08A">
      <w:pPr>
        <w:ind w:firstLine="0"/>
        <w:rPr>
          <w:b/>
          <w:bCs/>
        </w:rPr>
      </w:pPr>
      <w:r>
        <w:t xml:space="preserve">On the user end, a standard computer with an internet connection that can access the database is required. </w:t>
      </w:r>
    </w:p>
    <w:p w14:paraId="43B7A4DE" w14:textId="77777777" w:rsidR="00F36923" w:rsidRDefault="00F36923" w:rsidP="2FA0A08A">
      <w:pPr>
        <w:ind w:firstLine="0"/>
        <w:rPr>
          <w:b/>
          <w:bCs/>
        </w:rPr>
      </w:pPr>
    </w:p>
    <w:p w14:paraId="5AD74A46" w14:textId="2807864B" w:rsidR="00676F59" w:rsidRDefault="2FA0A08A" w:rsidP="2FA0A08A">
      <w:pPr>
        <w:ind w:firstLine="0"/>
        <w:rPr>
          <w:b/>
          <w:bCs/>
        </w:rPr>
      </w:pPr>
      <w:r w:rsidRPr="2FA0A08A">
        <w:rPr>
          <w:b/>
          <w:bCs/>
        </w:rPr>
        <w:t>Software Requirements</w:t>
      </w:r>
    </w:p>
    <w:p w14:paraId="67B05500" w14:textId="24C5A950" w:rsidR="00914A5A" w:rsidRPr="00C95CB7" w:rsidRDefault="3FE8A7F6" w:rsidP="00F36923">
      <w:pPr>
        <w:ind w:firstLine="0"/>
      </w:pPr>
      <w:r>
        <w:t>This is a web application that is accessible to authorized users through the URL. It will utilize html, CSS, JavaScript, PHP, and MySQL to form a user interface that interacts with the database and user requests.</w:t>
      </w:r>
    </w:p>
    <w:sectPr w:rsidR="00914A5A" w:rsidRPr="00C95CB7" w:rsidSect="00AA1116">
      <w:headerReference w:type="default"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A3C11" w14:textId="77777777" w:rsidR="00080913" w:rsidRDefault="00080913">
      <w:pPr>
        <w:spacing w:line="240" w:lineRule="auto"/>
      </w:pPr>
      <w:r>
        <w:separator/>
      </w:r>
    </w:p>
    <w:p w14:paraId="2A9F4AF8" w14:textId="77777777" w:rsidR="00080913" w:rsidRDefault="00080913"/>
  </w:endnote>
  <w:endnote w:type="continuationSeparator" w:id="0">
    <w:p w14:paraId="2B53839B" w14:textId="77777777" w:rsidR="00080913" w:rsidRDefault="00080913">
      <w:pPr>
        <w:spacing w:line="240" w:lineRule="auto"/>
      </w:pPr>
      <w:r>
        <w:continuationSeparator/>
      </w:r>
    </w:p>
    <w:p w14:paraId="3DECA933" w14:textId="77777777" w:rsidR="00080913" w:rsidRDefault="00080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7C0CEF" w14:paraId="5A107CEC" w14:textId="77777777" w:rsidTr="13D80194">
      <w:tc>
        <w:tcPr>
          <w:tcW w:w="3120" w:type="dxa"/>
        </w:tcPr>
        <w:p w14:paraId="1AB511D5" w14:textId="59CC5E33" w:rsidR="007C0CEF" w:rsidRDefault="007C0CEF" w:rsidP="13D80194">
          <w:pPr>
            <w:pStyle w:val="Header"/>
            <w:ind w:left="-115"/>
          </w:pPr>
        </w:p>
      </w:tc>
      <w:tc>
        <w:tcPr>
          <w:tcW w:w="3120" w:type="dxa"/>
        </w:tcPr>
        <w:p w14:paraId="4B65E478" w14:textId="6D42DB1E" w:rsidR="007C0CEF" w:rsidRDefault="007C0CEF" w:rsidP="13D80194">
          <w:pPr>
            <w:pStyle w:val="Header"/>
            <w:jc w:val="center"/>
          </w:pPr>
        </w:p>
      </w:tc>
      <w:tc>
        <w:tcPr>
          <w:tcW w:w="3120" w:type="dxa"/>
        </w:tcPr>
        <w:p w14:paraId="5CC8CEE4" w14:textId="40C93269" w:rsidR="007C0CEF" w:rsidRDefault="007C0CEF" w:rsidP="13D80194">
          <w:pPr>
            <w:pStyle w:val="Header"/>
            <w:ind w:right="-115"/>
            <w:jc w:val="right"/>
          </w:pPr>
        </w:p>
      </w:tc>
    </w:tr>
  </w:tbl>
  <w:p w14:paraId="24DBB28F" w14:textId="0CEB7218" w:rsidR="007C0CEF" w:rsidRDefault="007C0CEF" w:rsidP="13D80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7C0CEF" w14:paraId="4A2B94B0" w14:textId="77777777" w:rsidTr="13D80194">
      <w:tc>
        <w:tcPr>
          <w:tcW w:w="3120" w:type="dxa"/>
        </w:tcPr>
        <w:p w14:paraId="53DC8B12" w14:textId="1A570C08" w:rsidR="007C0CEF" w:rsidRDefault="007C0CEF" w:rsidP="13D80194">
          <w:pPr>
            <w:pStyle w:val="Header"/>
            <w:ind w:left="-115"/>
          </w:pPr>
        </w:p>
      </w:tc>
      <w:tc>
        <w:tcPr>
          <w:tcW w:w="3120" w:type="dxa"/>
        </w:tcPr>
        <w:p w14:paraId="4F5F250B" w14:textId="5342EA9A" w:rsidR="007C0CEF" w:rsidRDefault="007C0CEF" w:rsidP="13D80194">
          <w:pPr>
            <w:pStyle w:val="Header"/>
            <w:jc w:val="center"/>
          </w:pPr>
        </w:p>
      </w:tc>
      <w:tc>
        <w:tcPr>
          <w:tcW w:w="3120" w:type="dxa"/>
        </w:tcPr>
        <w:p w14:paraId="0B9B824A" w14:textId="482B7B80" w:rsidR="007C0CEF" w:rsidRDefault="007C0CEF" w:rsidP="13D80194">
          <w:pPr>
            <w:pStyle w:val="Header"/>
            <w:ind w:right="-115"/>
            <w:jc w:val="right"/>
          </w:pPr>
        </w:p>
      </w:tc>
    </w:tr>
  </w:tbl>
  <w:p w14:paraId="06055933" w14:textId="0F7CFEBD" w:rsidR="007C0CEF" w:rsidRDefault="007C0CEF" w:rsidP="13D80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01247" w14:textId="77777777" w:rsidR="00080913" w:rsidRDefault="00080913">
      <w:pPr>
        <w:spacing w:line="240" w:lineRule="auto"/>
      </w:pPr>
      <w:r>
        <w:separator/>
      </w:r>
    </w:p>
    <w:p w14:paraId="448A13C5" w14:textId="77777777" w:rsidR="00080913" w:rsidRDefault="00080913"/>
  </w:footnote>
  <w:footnote w:type="continuationSeparator" w:id="0">
    <w:p w14:paraId="3244275C" w14:textId="77777777" w:rsidR="00080913" w:rsidRDefault="00080913">
      <w:pPr>
        <w:spacing w:line="240" w:lineRule="auto"/>
      </w:pPr>
      <w:r>
        <w:continuationSeparator/>
      </w:r>
    </w:p>
    <w:p w14:paraId="7BA6B29C" w14:textId="77777777" w:rsidR="00080913" w:rsidRDefault="00080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25D5E" w14:textId="56BE322A" w:rsidR="007C0CEF" w:rsidRDefault="00080913">
    <w:pPr>
      <w:pStyle w:val="Header"/>
    </w:pPr>
    <w:sdt>
      <w:sdtPr>
        <w:rPr>
          <w:rStyle w:val="Strong"/>
        </w:rPr>
        <w:alias w:val="Running head"/>
        <w:tag w:val=""/>
        <w:id w:val="12739865"/>
        <w:placeholder>
          <w:docPart w:val="EBF44FE25BB143A192BAF77D2F42BAA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C0CEF">
          <w:rPr>
            <w:rStyle w:val="Strong"/>
          </w:rPr>
          <w:t xml:space="preserve">MTTSS </w:t>
        </w:r>
        <w:r w:rsidR="004842ED">
          <w:rPr>
            <w:rStyle w:val="Strong"/>
          </w:rPr>
          <w:t>Elaboration</w:t>
        </w:r>
        <w:r w:rsidR="007C0CEF">
          <w:rPr>
            <w:rStyle w:val="Strong"/>
          </w:rPr>
          <w:t xml:space="preserve"> Report</w:t>
        </w:r>
      </w:sdtContent>
    </w:sdt>
    <w:r w:rsidR="007C0CEF">
      <w:rPr>
        <w:rStyle w:val="Strong"/>
      </w:rPr>
      <w:ptab w:relativeTo="margin" w:alignment="right" w:leader="none"/>
    </w:r>
    <w:r w:rsidR="007C0CEF">
      <w:rPr>
        <w:rStyle w:val="Strong"/>
      </w:rPr>
      <w:fldChar w:fldCharType="begin"/>
    </w:r>
    <w:r w:rsidR="007C0CEF">
      <w:rPr>
        <w:rStyle w:val="Strong"/>
      </w:rPr>
      <w:instrText xml:space="preserve"> PAGE   \* MERGEFORMAT </w:instrText>
    </w:r>
    <w:r w:rsidR="007C0CEF">
      <w:rPr>
        <w:rStyle w:val="Strong"/>
      </w:rPr>
      <w:fldChar w:fldCharType="separate"/>
    </w:r>
    <w:r w:rsidR="007C0CEF">
      <w:rPr>
        <w:rStyle w:val="Strong"/>
        <w:noProof/>
      </w:rPr>
      <w:t>6</w:t>
    </w:r>
    <w:r w:rsidR="007C0CE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D46D9" w14:textId="471A5940" w:rsidR="007C0CEF" w:rsidRDefault="007C0CEF">
    <w:pPr>
      <w:pStyle w:val="Header"/>
      <w:rPr>
        <w:rStyle w:val="Strong"/>
      </w:rPr>
    </w:pPr>
    <w:r>
      <w:t xml:space="preserve">Running head: </w:t>
    </w:r>
    <w:sdt>
      <w:sdtPr>
        <w:rPr>
          <w:rStyle w:val="Strong"/>
        </w:rPr>
        <w:alias w:val="Running head"/>
        <w:tag w:val=""/>
        <w:id w:val="-696842620"/>
        <w:placeholder>
          <w:docPart w:val="724F7C12CF364501A1C432A8113150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MTTSS </w:t>
        </w:r>
        <w:r w:rsidR="004842ED">
          <w:rPr>
            <w:rStyle w:val="Strong"/>
          </w:rPr>
          <w:t>Elaboration</w:t>
        </w:r>
        <w:r>
          <w:rPr>
            <w:rStyle w:val="Strong"/>
          </w:rPr>
          <w:t xml:space="preserve">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BC280B"/>
    <w:multiLevelType w:val="multilevel"/>
    <w:tmpl w:val="BFC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7495A"/>
    <w:multiLevelType w:val="hybridMultilevel"/>
    <w:tmpl w:val="7554768A"/>
    <w:lvl w:ilvl="0" w:tplc="1256C3BE">
      <w:start w:val="1"/>
      <w:numFmt w:val="bullet"/>
      <w:lvlText w:val=""/>
      <w:lvlJc w:val="left"/>
      <w:pPr>
        <w:ind w:left="720" w:hanging="360"/>
      </w:pPr>
      <w:rPr>
        <w:rFonts w:ascii="Symbol" w:hAnsi="Symbol" w:hint="default"/>
      </w:rPr>
    </w:lvl>
    <w:lvl w:ilvl="1" w:tplc="0CAEF2AA">
      <w:start w:val="1"/>
      <w:numFmt w:val="bullet"/>
      <w:lvlText w:val="o"/>
      <w:lvlJc w:val="left"/>
      <w:pPr>
        <w:ind w:left="1440" w:hanging="360"/>
      </w:pPr>
      <w:rPr>
        <w:rFonts w:ascii="Courier New" w:hAnsi="Courier New" w:hint="default"/>
      </w:rPr>
    </w:lvl>
    <w:lvl w:ilvl="2" w:tplc="FE00D4BC">
      <w:start w:val="1"/>
      <w:numFmt w:val="bullet"/>
      <w:lvlText w:val=""/>
      <w:lvlJc w:val="left"/>
      <w:pPr>
        <w:ind w:left="2160" w:hanging="360"/>
      </w:pPr>
      <w:rPr>
        <w:rFonts w:ascii="Wingdings" w:hAnsi="Wingdings" w:hint="default"/>
      </w:rPr>
    </w:lvl>
    <w:lvl w:ilvl="3" w:tplc="F1586B8E">
      <w:start w:val="1"/>
      <w:numFmt w:val="bullet"/>
      <w:lvlText w:val=""/>
      <w:lvlJc w:val="left"/>
      <w:pPr>
        <w:ind w:left="2880" w:hanging="360"/>
      </w:pPr>
      <w:rPr>
        <w:rFonts w:ascii="Symbol" w:hAnsi="Symbol" w:hint="default"/>
      </w:rPr>
    </w:lvl>
    <w:lvl w:ilvl="4" w:tplc="AF3633BE">
      <w:start w:val="1"/>
      <w:numFmt w:val="bullet"/>
      <w:lvlText w:val="o"/>
      <w:lvlJc w:val="left"/>
      <w:pPr>
        <w:ind w:left="3600" w:hanging="360"/>
      </w:pPr>
      <w:rPr>
        <w:rFonts w:ascii="Courier New" w:hAnsi="Courier New" w:hint="default"/>
      </w:rPr>
    </w:lvl>
    <w:lvl w:ilvl="5" w:tplc="60D40B10">
      <w:start w:val="1"/>
      <w:numFmt w:val="bullet"/>
      <w:lvlText w:val=""/>
      <w:lvlJc w:val="left"/>
      <w:pPr>
        <w:ind w:left="4320" w:hanging="360"/>
      </w:pPr>
      <w:rPr>
        <w:rFonts w:ascii="Wingdings" w:hAnsi="Wingdings" w:hint="default"/>
      </w:rPr>
    </w:lvl>
    <w:lvl w:ilvl="6" w:tplc="C0CCE472">
      <w:start w:val="1"/>
      <w:numFmt w:val="bullet"/>
      <w:lvlText w:val=""/>
      <w:lvlJc w:val="left"/>
      <w:pPr>
        <w:ind w:left="5040" w:hanging="360"/>
      </w:pPr>
      <w:rPr>
        <w:rFonts w:ascii="Symbol" w:hAnsi="Symbol" w:hint="default"/>
      </w:rPr>
    </w:lvl>
    <w:lvl w:ilvl="7" w:tplc="7A8CD686">
      <w:start w:val="1"/>
      <w:numFmt w:val="bullet"/>
      <w:lvlText w:val="o"/>
      <w:lvlJc w:val="left"/>
      <w:pPr>
        <w:ind w:left="5760" w:hanging="360"/>
      </w:pPr>
      <w:rPr>
        <w:rFonts w:ascii="Courier New" w:hAnsi="Courier New" w:hint="default"/>
      </w:rPr>
    </w:lvl>
    <w:lvl w:ilvl="8" w:tplc="63C26B54">
      <w:start w:val="1"/>
      <w:numFmt w:val="bullet"/>
      <w:lvlText w:val=""/>
      <w:lvlJc w:val="left"/>
      <w:pPr>
        <w:ind w:left="6480" w:hanging="360"/>
      </w:pPr>
      <w:rPr>
        <w:rFonts w:ascii="Wingdings" w:hAnsi="Wingdings" w:hint="default"/>
      </w:rPr>
    </w:lvl>
  </w:abstractNum>
  <w:abstractNum w:abstractNumId="12" w15:restartNumberingAfterBreak="0">
    <w:nsid w:val="395E0CC3"/>
    <w:multiLevelType w:val="hybridMultilevel"/>
    <w:tmpl w:val="26168E3A"/>
    <w:lvl w:ilvl="0" w:tplc="BA3060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F76C80"/>
    <w:multiLevelType w:val="hybridMultilevel"/>
    <w:tmpl w:val="7AC8CD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85528FE"/>
    <w:multiLevelType w:val="hybridMultilevel"/>
    <w:tmpl w:val="A8CC0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840637"/>
    <w:multiLevelType w:val="hybridMultilevel"/>
    <w:tmpl w:val="1AA8FD9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C6465B0"/>
    <w:multiLevelType w:val="hybridMultilevel"/>
    <w:tmpl w:val="CE5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 w:numId="13">
    <w:abstractNumId w:val="18"/>
  </w:num>
  <w:num w:numId="14">
    <w:abstractNumId w:val="16"/>
  </w:num>
  <w:num w:numId="15">
    <w:abstractNumId w:val="15"/>
  </w:num>
  <w:num w:numId="16">
    <w:abstractNumId w:val="17"/>
  </w:num>
  <w:num w:numId="17">
    <w:abstractNumId w:val="20"/>
  </w:num>
  <w:num w:numId="18">
    <w:abstractNumId w:val="13"/>
  </w:num>
  <w:num w:numId="19">
    <w:abstractNumId w:val="19"/>
  </w:num>
  <w:num w:numId="20">
    <w:abstractNumId w:val="10"/>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BD6"/>
    <w:rsid w:val="00045F3A"/>
    <w:rsid w:val="00080913"/>
    <w:rsid w:val="000A38C4"/>
    <w:rsid w:val="000B2BD6"/>
    <w:rsid w:val="000C795F"/>
    <w:rsid w:val="000D3F41"/>
    <w:rsid w:val="003059FD"/>
    <w:rsid w:val="00355DCA"/>
    <w:rsid w:val="003B3197"/>
    <w:rsid w:val="004842ED"/>
    <w:rsid w:val="00551A02"/>
    <w:rsid w:val="005534FA"/>
    <w:rsid w:val="005D3A03"/>
    <w:rsid w:val="00676F59"/>
    <w:rsid w:val="00695C41"/>
    <w:rsid w:val="00704D28"/>
    <w:rsid w:val="007C0CEF"/>
    <w:rsid w:val="007C42F9"/>
    <w:rsid w:val="008002C0"/>
    <w:rsid w:val="008C5323"/>
    <w:rsid w:val="008E79C3"/>
    <w:rsid w:val="00914A5A"/>
    <w:rsid w:val="009A6A3B"/>
    <w:rsid w:val="00A46583"/>
    <w:rsid w:val="00AA1116"/>
    <w:rsid w:val="00AE597D"/>
    <w:rsid w:val="00B17B7A"/>
    <w:rsid w:val="00B3474F"/>
    <w:rsid w:val="00B823AA"/>
    <w:rsid w:val="00BA45DB"/>
    <w:rsid w:val="00BF4184"/>
    <w:rsid w:val="00C0601E"/>
    <w:rsid w:val="00C31D30"/>
    <w:rsid w:val="00C95CB7"/>
    <w:rsid w:val="00CD6E39"/>
    <w:rsid w:val="00CF6E91"/>
    <w:rsid w:val="00D85B68"/>
    <w:rsid w:val="00E6004D"/>
    <w:rsid w:val="00E7756C"/>
    <w:rsid w:val="00E81978"/>
    <w:rsid w:val="00F36923"/>
    <w:rsid w:val="00F379B7"/>
    <w:rsid w:val="00F37E80"/>
    <w:rsid w:val="00F509AD"/>
    <w:rsid w:val="00F525FA"/>
    <w:rsid w:val="00F84A41"/>
    <w:rsid w:val="00FF2002"/>
    <w:rsid w:val="0DBF7C82"/>
    <w:rsid w:val="13D80194"/>
    <w:rsid w:val="2FA0A08A"/>
    <w:rsid w:val="3FE8A7F6"/>
    <w:rsid w:val="4422FE8A"/>
    <w:rsid w:val="516B0C8B"/>
    <w:rsid w:val="58D38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C20B6"/>
  <w15:chartTrackingRefBased/>
  <w15:docId w15:val="{65FCC7A7-0C84-4333-A251-C33B9ACD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187260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28710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75031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19372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7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379EA706814D58B38BEE45CABD101A"/>
        <w:category>
          <w:name w:val="General"/>
          <w:gallery w:val="placeholder"/>
        </w:category>
        <w:types>
          <w:type w:val="bbPlcHdr"/>
        </w:types>
        <w:behaviors>
          <w:behavior w:val="content"/>
        </w:behaviors>
        <w:guid w:val="{70804EFA-1FBF-4458-B655-DB76A7E2EFAC}"/>
      </w:docPartPr>
      <w:docPartBody>
        <w:p w:rsidR="0017114E" w:rsidRDefault="0017114E">
          <w:pPr>
            <w:pStyle w:val="2E379EA706814D58B38BEE45CABD101A"/>
          </w:pPr>
          <w:r>
            <w:t>[Title Here, up to 12 Words, on One to Two Lines]</w:t>
          </w:r>
        </w:p>
      </w:docPartBody>
    </w:docPart>
    <w:docPart>
      <w:docPartPr>
        <w:name w:val="7D5E1791E8E8434E85073AA7C417DE0F"/>
        <w:category>
          <w:name w:val="General"/>
          <w:gallery w:val="placeholder"/>
        </w:category>
        <w:types>
          <w:type w:val="bbPlcHdr"/>
        </w:types>
        <w:behaviors>
          <w:behavior w:val="content"/>
        </w:behaviors>
        <w:guid w:val="{CBE2F4FA-6786-4B1E-9FA1-E8AEC2BDF0F0}"/>
      </w:docPartPr>
      <w:docPartBody>
        <w:p w:rsidR="0017114E" w:rsidRDefault="0017114E">
          <w:pPr>
            <w:pStyle w:val="7D5E1791E8E8434E85073AA7C417DE0F"/>
          </w:pPr>
          <w:r>
            <w:t>[Title Here, up to 12 Words, on One to Two Lines]</w:t>
          </w:r>
        </w:p>
      </w:docPartBody>
    </w:docPart>
    <w:docPart>
      <w:docPartPr>
        <w:name w:val="EBF44FE25BB143A192BAF77D2F42BAA9"/>
        <w:category>
          <w:name w:val="General"/>
          <w:gallery w:val="placeholder"/>
        </w:category>
        <w:types>
          <w:type w:val="bbPlcHdr"/>
        </w:types>
        <w:behaviors>
          <w:behavior w:val="content"/>
        </w:behaviors>
        <w:guid w:val="{3FF1EEFD-11B7-48F5-9DF5-72241CFFBFC6}"/>
      </w:docPartPr>
      <w:docPartBody>
        <w:p w:rsidR="0017114E" w:rsidRDefault="0017114E">
          <w:pPr>
            <w:pStyle w:val="EBF44FE25BB143A192BAF77D2F42BAA9"/>
          </w:pPr>
          <w:r w:rsidRPr="005D3A03">
            <w:t>Figures title:</w:t>
          </w:r>
        </w:p>
      </w:docPartBody>
    </w:docPart>
    <w:docPart>
      <w:docPartPr>
        <w:name w:val="724F7C12CF364501A1C432A8113150C8"/>
        <w:category>
          <w:name w:val="General"/>
          <w:gallery w:val="placeholder"/>
        </w:category>
        <w:types>
          <w:type w:val="bbPlcHdr"/>
        </w:types>
        <w:behaviors>
          <w:behavior w:val="content"/>
        </w:behaviors>
        <w:guid w:val="{6AD2B00A-86E0-4D22-B312-15575851A351}"/>
      </w:docPartPr>
      <w:docPartBody>
        <w:p w:rsidR="0017114E" w:rsidRDefault="0017114E">
          <w:pPr>
            <w:pStyle w:val="724F7C12CF364501A1C432A8113150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4E"/>
    <w:rsid w:val="0017114E"/>
    <w:rsid w:val="00236B34"/>
    <w:rsid w:val="00A950F4"/>
    <w:rsid w:val="00BB2A88"/>
    <w:rsid w:val="00E7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79EA706814D58B38BEE45CABD101A">
    <w:name w:val="2E379EA706814D58B38BEE45CABD101A"/>
  </w:style>
  <w:style w:type="paragraph" w:customStyle="1" w:styleId="CFE7B819F73347B8A541A356DF3A9B22">
    <w:name w:val="CFE7B819F73347B8A541A356DF3A9B22"/>
  </w:style>
  <w:style w:type="paragraph" w:customStyle="1" w:styleId="7B8346A84BCD47829DACD8CAE0DAC51E">
    <w:name w:val="7B8346A84BCD47829DACD8CAE0DAC51E"/>
  </w:style>
  <w:style w:type="paragraph" w:customStyle="1" w:styleId="9C79AC0C8DA34FD695CFCCDF543AA98E">
    <w:name w:val="9C79AC0C8DA34FD695CFCCDF543AA98E"/>
  </w:style>
  <w:style w:type="paragraph" w:customStyle="1" w:styleId="DD31C4A99DA046E7A4D7CDA9D76D4497">
    <w:name w:val="DD31C4A99DA046E7A4D7CDA9D76D4497"/>
  </w:style>
  <w:style w:type="paragraph" w:customStyle="1" w:styleId="10F79891CEE749379BA8FB6B3F23CE09">
    <w:name w:val="10F79891CEE749379BA8FB6B3F23CE09"/>
  </w:style>
  <w:style w:type="character" w:styleId="Emphasis">
    <w:name w:val="Emphasis"/>
    <w:basedOn w:val="DefaultParagraphFont"/>
    <w:uiPriority w:val="4"/>
    <w:unhideWhenUsed/>
    <w:qFormat/>
    <w:rPr>
      <w:i/>
      <w:iCs/>
    </w:rPr>
  </w:style>
  <w:style w:type="paragraph" w:customStyle="1" w:styleId="A2BF928EE4CA4104AC9CFFEAB79D154B">
    <w:name w:val="A2BF928EE4CA4104AC9CFFEAB79D154B"/>
  </w:style>
  <w:style w:type="paragraph" w:customStyle="1" w:styleId="DD8BE0C8F609412DB61305A7ECA7976A">
    <w:name w:val="DD8BE0C8F609412DB61305A7ECA7976A"/>
  </w:style>
  <w:style w:type="paragraph" w:customStyle="1" w:styleId="7D5E1791E8E8434E85073AA7C417DE0F">
    <w:name w:val="7D5E1791E8E8434E85073AA7C417DE0F"/>
  </w:style>
  <w:style w:type="paragraph" w:customStyle="1" w:styleId="C51C05B9E7E043DC8412E2F27674C2A3">
    <w:name w:val="C51C05B9E7E043DC8412E2F27674C2A3"/>
  </w:style>
  <w:style w:type="paragraph" w:customStyle="1" w:styleId="B19BEAC5423445539D51D1FB42CBE027">
    <w:name w:val="B19BEAC5423445539D51D1FB42CBE027"/>
  </w:style>
  <w:style w:type="paragraph" w:customStyle="1" w:styleId="0E02AA8A2E774808859E4989D93BE291">
    <w:name w:val="0E02AA8A2E774808859E4989D93BE291"/>
  </w:style>
  <w:style w:type="paragraph" w:customStyle="1" w:styleId="88C284E0102D4FADB05FF53F690A1FC9">
    <w:name w:val="88C284E0102D4FADB05FF53F690A1FC9"/>
  </w:style>
  <w:style w:type="paragraph" w:customStyle="1" w:styleId="ED0AF833084C4C4586D0B06944A70AB4">
    <w:name w:val="ED0AF833084C4C4586D0B06944A70AB4"/>
  </w:style>
  <w:style w:type="paragraph" w:customStyle="1" w:styleId="688859B173384F97A3AB2C837D053BC5">
    <w:name w:val="688859B173384F97A3AB2C837D053BC5"/>
  </w:style>
  <w:style w:type="paragraph" w:customStyle="1" w:styleId="B9D65E1ED1874824BD6A06F157019751">
    <w:name w:val="B9D65E1ED1874824BD6A06F157019751"/>
  </w:style>
  <w:style w:type="paragraph" w:customStyle="1" w:styleId="B263B093D78D4E9AA0551C71B51E1405">
    <w:name w:val="B263B093D78D4E9AA0551C71B51E1405"/>
  </w:style>
  <w:style w:type="paragraph" w:customStyle="1" w:styleId="F6C3B5131C8742CDB6E6100251E1DBAF">
    <w:name w:val="F6C3B5131C8742CDB6E6100251E1DBAF"/>
  </w:style>
  <w:style w:type="paragraph" w:customStyle="1" w:styleId="FE0C1D32A0F64DD1B841CB37EE89592E">
    <w:name w:val="FE0C1D32A0F64DD1B841CB37EE89592E"/>
  </w:style>
  <w:style w:type="paragraph" w:customStyle="1" w:styleId="53980902D3064EBDB231E6997FA94E20">
    <w:name w:val="53980902D3064EBDB231E6997FA94E20"/>
  </w:style>
  <w:style w:type="paragraph" w:customStyle="1" w:styleId="78164328D72246CCBB48F039EC5205AF">
    <w:name w:val="78164328D72246CCBB48F039EC5205AF"/>
  </w:style>
  <w:style w:type="paragraph" w:customStyle="1" w:styleId="6F8457341B9342A5BA9D3E731AF76924">
    <w:name w:val="6F8457341B9342A5BA9D3E731AF76924"/>
  </w:style>
  <w:style w:type="paragraph" w:customStyle="1" w:styleId="B5FFE2F6DB29450391639489E0ADDD81">
    <w:name w:val="B5FFE2F6DB29450391639489E0ADDD81"/>
  </w:style>
  <w:style w:type="paragraph" w:customStyle="1" w:styleId="D16E4767069D4E0F85F75AD83806F9B4">
    <w:name w:val="D16E4767069D4E0F85F75AD83806F9B4"/>
  </w:style>
  <w:style w:type="paragraph" w:customStyle="1" w:styleId="7AFFFBD96F094F87B2DD4362A74D0E8A">
    <w:name w:val="7AFFFBD96F094F87B2DD4362A74D0E8A"/>
  </w:style>
  <w:style w:type="paragraph" w:customStyle="1" w:styleId="9548569C76E54074A7083015C1F60041">
    <w:name w:val="9548569C76E54074A7083015C1F60041"/>
  </w:style>
  <w:style w:type="paragraph" w:customStyle="1" w:styleId="50875366A1A14C05B76CD8D81B69081C">
    <w:name w:val="50875366A1A14C05B76CD8D81B69081C"/>
  </w:style>
  <w:style w:type="paragraph" w:customStyle="1" w:styleId="FD79E59F797440F1BB572B3AC53EBCFF">
    <w:name w:val="FD79E59F797440F1BB572B3AC53EBCFF"/>
  </w:style>
  <w:style w:type="paragraph" w:customStyle="1" w:styleId="2A45BB1DF35943FBAC7751E212910BA9">
    <w:name w:val="2A45BB1DF35943FBAC7751E212910BA9"/>
  </w:style>
  <w:style w:type="paragraph" w:customStyle="1" w:styleId="F24E73CFFE0748DF8C1763D2FA8D85D6">
    <w:name w:val="F24E73CFFE0748DF8C1763D2FA8D85D6"/>
  </w:style>
  <w:style w:type="paragraph" w:customStyle="1" w:styleId="5708EBC7268E4B6287E2E33D8A642FC7">
    <w:name w:val="5708EBC7268E4B6287E2E33D8A642FC7"/>
  </w:style>
  <w:style w:type="paragraph" w:customStyle="1" w:styleId="6431F74311484BF09941688F836B6D70">
    <w:name w:val="6431F74311484BF09941688F836B6D70"/>
  </w:style>
  <w:style w:type="paragraph" w:customStyle="1" w:styleId="21F39F29A5E346CC895B05BCC5A4593E">
    <w:name w:val="21F39F29A5E346CC895B05BCC5A4593E"/>
  </w:style>
  <w:style w:type="paragraph" w:customStyle="1" w:styleId="5B359CCEA12A4CF993C39CB77D62D463">
    <w:name w:val="5B359CCEA12A4CF993C39CB77D62D463"/>
  </w:style>
  <w:style w:type="paragraph" w:customStyle="1" w:styleId="1C4BAFA7AC1246BCB747E237D4572539">
    <w:name w:val="1C4BAFA7AC1246BCB747E237D4572539"/>
  </w:style>
  <w:style w:type="paragraph" w:customStyle="1" w:styleId="EF14930E31884569882419CDE4BA1910">
    <w:name w:val="EF14930E31884569882419CDE4BA1910"/>
  </w:style>
  <w:style w:type="paragraph" w:customStyle="1" w:styleId="B3C11F4479F7498EBAF31B590192B0D2">
    <w:name w:val="B3C11F4479F7498EBAF31B590192B0D2"/>
  </w:style>
  <w:style w:type="paragraph" w:customStyle="1" w:styleId="294F684D958342B4ABAAFD55B2DFFAE8">
    <w:name w:val="294F684D958342B4ABAAFD55B2DFFAE8"/>
  </w:style>
  <w:style w:type="paragraph" w:customStyle="1" w:styleId="D7E89C64D69C4FD4A75EA9A1F3399761">
    <w:name w:val="D7E89C64D69C4FD4A75EA9A1F3399761"/>
  </w:style>
  <w:style w:type="paragraph" w:customStyle="1" w:styleId="521008D5669944C8B667730EC3E7267F">
    <w:name w:val="521008D5669944C8B667730EC3E7267F"/>
  </w:style>
  <w:style w:type="paragraph" w:customStyle="1" w:styleId="8020B82D4BEB48C1ABD4CB09965A7091">
    <w:name w:val="8020B82D4BEB48C1ABD4CB09965A7091"/>
  </w:style>
  <w:style w:type="paragraph" w:customStyle="1" w:styleId="6FEEA69F0DC149EAB0FE1202391C4CDE">
    <w:name w:val="6FEEA69F0DC149EAB0FE1202391C4CDE"/>
  </w:style>
  <w:style w:type="paragraph" w:customStyle="1" w:styleId="6B9DB0FB93AD4501B01BA84C94333C20">
    <w:name w:val="6B9DB0FB93AD4501B01BA84C94333C20"/>
  </w:style>
  <w:style w:type="paragraph" w:customStyle="1" w:styleId="C12BCDDCC99E416C8581F0C9E69C5A59">
    <w:name w:val="C12BCDDCC99E416C8581F0C9E69C5A59"/>
  </w:style>
  <w:style w:type="paragraph" w:customStyle="1" w:styleId="6DDA7DA17FE143498675AC927873150F">
    <w:name w:val="6DDA7DA17FE143498675AC927873150F"/>
  </w:style>
  <w:style w:type="paragraph" w:customStyle="1" w:styleId="AE276407BFC6462F8042BB68B0BF5E38">
    <w:name w:val="AE276407BFC6462F8042BB68B0BF5E38"/>
  </w:style>
  <w:style w:type="paragraph" w:customStyle="1" w:styleId="C70D2D76AE8E4C35BDEBDE88DAB313E9">
    <w:name w:val="C70D2D76AE8E4C35BDEBDE88DAB313E9"/>
  </w:style>
  <w:style w:type="paragraph" w:customStyle="1" w:styleId="C830173436504035905A7C49B0A0AB38">
    <w:name w:val="C830173436504035905A7C49B0A0AB38"/>
  </w:style>
  <w:style w:type="paragraph" w:customStyle="1" w:styleId="0F93CF9112DC47DBA30154B85EEF366B">
    <w:name w:val="0F93CF9112DC47DBA30154B85EEF366B"/>
  </w:style>
  <w:style w:type="paragraph" w:customStyle="1" w:styleId="011D25856C8047BBB607A56F50783CA4">
    <w:name w:val="011D25856C8047BBB607A56F50783CA4"/>
  </w:style>
  <w:style w:type="paragraph" w:customStyle="1" w:styleId="B2C41D1A4F01407B9FD9C934FB97F613">
    <w:name w:val="B2C41D1A4F01407B9FD9C934FB97F613"/>
  </w:style>
  <w:style w:type="paragraph" w:customStyle="1" w:styleId="B965F6F958004C1EAF110C9D22505037">
    <w:name w:val="B965F6F958004C1EAF110C9D22505037"/>
  </w:style>
  <w:style w:type="paragraph" w:customStyle="1" w:styleId="58DB53DFDD8E4295BAEFE991BFE15D33">
    <w:name w:val="58DB53DFDD8E4295BAEFE991BFE15D33"/>
  </w:style>
  <w:style w:type="paragraph" w:customStyle="1" w:styleId="EA911F8D526F4CF6AB45261E28734D34">
    <w:name w:val="EA911F8D526F4CF6AB45261E28734D34"/>
  </w:style>
  <w:style w:type="paragraph" w:customStyle="1" w:styleId="7EB8B1F0002E41DC974C0EBB8603E4E0">
    <w:name w:val="7EB8B1F0002E41DC974C0EBB8603E4E0"/>
  </w:style>
  <w:style w:type="paragraph" w:customStyle="1" w:styleId="17F10D2BF78C4CF689E6160A9D2D5B3D">
    <w:name w:val="17F10D2BF78C4CF689E6160A9D2D5B3D"/>
  </w:style>
  <w:style w:type="paragraph" w:customStyle="1" w:styleId="5F09636833884D57802DA7381EDD1B62">
    <w:name w:val="5F09636833884D57802DA7381EDD1B62"/>
  </w:style>
  <w:style w:type="paragraph" w:customStyle="1" w:styleId="9CA179EFCF394FBDBDE96FF147AC2F96">
    <w:name w:val="9CA179EFCF394FBDBDE96FF147AC2F96"/>
  </w:style>
  <w:style w:type="paragraph" w:customStyle="1" w:styleId="05851E0C19EF472A8ED09D9B788AB47A">
    <w:name w:val="05851E0C19EF472A8ED09D9B788AB47A"/>
  </w:style>
  <w:style w:type="paragraph" w:customStyle="1" w:styleId="A74D9DB0F1FD4F059F46062064CAEE19">
    <w:name w:val="A74D9DB0F1FD4F059F46062064CAEE19"/>
  </w:style>
  <w:style w:type="paragraph" w:customStyle="1" w:styleId="AEB9A230C9C14D5587B9BFFA07E6B24F">
    <w:name w:val="AEB9A230C9C14D5587B9BFFA07E6B24F"/>
  </w:style>
  <w:style w:type="paragraph" w:customStyle="1" w:styleId="EBF44FE25BB143A192BAF77D2F42BAA9">
    <w:name w:val="EBF44FE25BB143A192BAF77D2F42BAA9"/>
  </w:style>
  <w:style w:type="paragraph" w:customStyle="1" w:styleId="724F7C12CF364501A1C432A8113150C8">
    <w:name w:val="724F7C12CF364501A1C432A811315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MTTSS Elaboration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04876-4630-4F32-824F-60DC1372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24</TotalTime>
  <Pages>8</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Movie Theater Ticket Sales System Elaboration Report</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Theater Ticket Sales System Elaboration Report</dc:title>
  <dc:subject/>
  <dc:creator>Sam J</dc:creator>
  <cp:keywords/>
  <dc:description/>
  <cp:lastModifiedBy>Samantha Schug</cp:lastModifiedBy>
  <cp:revision>3</cp:revision>
  <dcterms:created xsi:type="dcterms:W3CDTF">2019-07-02T19:17:00Z</dcterms:created>
  <dcterms:modified xsi:type="dcterms:W3CDTF">2019-07-02T19:41:00Z</dcterms:modified>
</cp:coreProperties>
</file>